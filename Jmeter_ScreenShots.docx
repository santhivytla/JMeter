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49" w:rsidRDefault="00777D70">
      <w:pPr>
        <w:pStyle w:val="Standard"/>
      </w:pPr>
      <w:bookmarkStart w:id="0" w:name="_GoBack"/>
      <w:bookmarkEnd w:id="0"/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3813</wp:posOffset>
            </wp:positionV>
            <wp:extent cx="6332220" cy="4495803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95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51049" w:rsidRDefault="00777D70">
      <w:pPr>
        <w:pStyle w:val="Standard"/>
        <w:pageBreakBefore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12449"/>
            <wp:effectExtent l="0" t="0" r="0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12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51049" w:rsidRDefault="00777D70">
      <w:pPr>
        <w:pStyle w:val="Standard"/>
        <w:pageBreakBefore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403122"/>
            <wp:effectExtent l="0" t="0" r="0" b="6828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4031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51049" w:rsidRDefault="00777D70">
      <w:pPr>
        <w:pStyle w:val="Standard"/>
        <w:pageBreakBefore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380079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380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51049" w:rsidRDefault="00777D70">
      <w:pPr>
        <w:pStyle w:val="Standard"/>
        <w:pageBreakBefore/>
      </w:pPr>
      <w:r>
        <w:rPr>
          <w:noProof/>
          <w:lang w:eastAsia="en-US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398367"/>
            <wp:effectExtent l="0" t="0" r="0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3983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0510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D70" w:rsidRDefault="00777D70">
      <w:r>
        <w:separator/>
      </w:r>
    </w:p>
  </w:endnote>
  <w:endnote w:type="continuationSeparator" w:id="0">
    <w:p w:rsidR="00777D70" w:rsidRDefault="0077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D70" w:rsidRDefault="00777D70">
      <w:r>
        <w:rPr>
          <w:color w:val="000000"/>
        </w:rPr>
        <w:separator/>
      </w:r>
    </w:p>
  </w:footnote>
  <w:footnote w:type="continuationSeparator" w:id="0">
    <w:p w:rsidR="00777D70" w:rsidRDefault="00777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51049"/>
    <w:rsid w:val="00051049"/>
    <w:rsid w:val="00196A66"/>
    <w:rsid w:val="0077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6DA1F-A48A-4051-A9DC-D78C73C6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 vytla</dc:creator>
  <cp:lastModifiedBy>ashokvytla</cp:lastModifiedBy>
  <cp:revision>2</cp:revision>
  <dcterms:created xsi:type="dcterms:W3CDTF">2017-06-13T02:45:00Z</dcterms:created>
  <dcterms:modified xsi:type="dcterms:W3CDTF">2017-06-13T02:45:00Z</dcterms:modified>
</cp:coreProperties>
</file>